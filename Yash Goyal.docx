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F1BC" w14:textId="19CF2A76" w:rsidR="00C067C5" w:rsidRPr="00E10EF4" w:rsidRDefault="004E1B90" w:rsidP="00E10EF4">
      <w:pPr>
        <w:pStyle w:val="Title"/>
        <w:jc w:val="both"/>
        <w:rPr>
          <w:sz w:val="20"/>
          <w:szCs w:val="20"/>
        </w:rPr>
      </w:pPr>
      <w:r>
        <w:t>Yash Goyal</w:t>
      </w:r>
      <w:r w:rsidR="00E10EF4">
        <w:t xml:space="preserve">                 </w:t>
      </w:r>
      <w:r w:rsidR="00E10EF4" w:rsidRPr="00E10EF4">
        <w:rPr>
          <w:sz w:val="18"/>
          <w:szCs w:val="18"/>
        </w:rPr>
        <w:t xml:space="preserve"> </w:t>
      </w:r>
      <w:r w:rsidR="00E10EF4">
        <w:rPr>
          <w:sz w:val="18"/>
          <w:szCs w:val="18"/>
        </w:rPr>
        <w:t xml:space="preserve">               </w:t>
      </w:r>
      <w:r w:rsidR="00E10EF4">
        <w:rPr>
          <w:sz w:val="20"/>
          <w:szCs w:val="20"/>
        </w:rPr>
        <w:t>E</w:t>
      </w:r>
      <w:r w:rsidR="00E10EF4">
        <w:rPr>
          <w:caps w:val="0"/>
          <w:sz w:val="20"/>
          <w:szCs w:val="20"/>
        </w:rPr>
        <w:t>mail</w:t>
      </w:r>
      <w:r w:rsidR="00E10EF4">
        <w:rPr>
          <w:sz w:val="20"/>
          <w:szCs w:val="20"/>
        </w:rPr>
        <w:t xml:space="preserve">: </w:t>
      </w:r>
      <w:r w:rsidR="00E10EF4" w:rsidRPr="00E10EF4">
        <w:rPr>
          <w:caps w:val="0"/>
          <w:sz w:val="20"/>
          <w:szCs w:val="20"/>
        </w:rPr>
        <w:t>goyalyash311</w:t>
      </w:r>
      <w:r w:rsidR="00E10EF4" w:rsidRPr="00E10EF4">
        <w:rPr>
          <w:sz w:val="20"/>
          <w:szCs w:val="20"/>
        </w:rPr>
        <w:t>@</w:t>
      </w:r>
      <w:r w:rsidR="00E10EF4" w:rsidRPr="00E10EF4">
        <w:rPr>
          <w:caps w:val="0"/>
          <w:sz w:val="20"/>
          <w:szCs w:val="20"/>
        </w:rPr>
        <w:t>gmail.com</w:t>
      </w:r>
      <w:r w:rsidR="00E10EF4">
        <w:rPr>
          <w:caps w:val="0"/>
          <w:sz w:val="20"/>
          <w:szCs w:val="20"/>
        </w:rPr>
        <w:t xml:space="preserve">                                 </w:t>
      </w:r>
    </w:p>
    <w:p w14:paraId="6160AD64" w14:textId="33D27A70" w:rsidR="004E1B90" w:rsidRDefault="004E1B90" w:rsidP="004E1B90">
      <w:r>
        <w:t xml:space="preserve">LinkedIn: </w:t>
      </w:r>
      <w:hyperlink r:id="rId11" w:history="1">
        <w:r w:rsidR="00E10EF4" w:rsidRPr="00E10EF4">
          <w:rPr>
            <w:color w:val="0000FF"/>
            <w:u w:val="single"/>
          </w:rPr>
          <w:t>(15) Yash Goyal | LinkedIn</w:t>
        </w:r>
      </w:hyperlink>
      <w:r w:rsidR="00E10EF4">
        <w:t xml:space="preserve">                                                              </w:t>
      </w:r>
      <w:r w:rsidR="00E10EF4" w:rsidRPr="00E10EF4">
        <w:rPr>
          <w:sz w:val="20"/>
          <w:szCs w:val="20"/>
        </w:rPr>
        <w:t>Mobile: +91-946-169-6428</w:t>
      </w:r>
    </w:p>
    <w:p w14:paraId="1D2DAE97" w14:textId="219D4BBF" w:rsidR="00E10EF4" w:rsidRDefault="00E10EF4" w:rsidP="004E1B90">
      <w:pPr>
        <w:rPr>
          <w:lang w:val="en-IN"/>
        </w:rPr>
      </w:pPr>
      <w:r>
        <w:rPr>
          <w:lang w:val="en-IN"/>
        </w:rPr>
        <w:t xml:space="preserve">GitHub: </w:t>
      </w:r>
      <w:hyperlink r:id="rId12" w:history="1">
        <w:r w:rsidRPr="00E10EF4">
          <w:rPr>
            <w:color w:val="0000FF"/>
            <w:u w:val="single"/>
          </w:rPr>
          <w:t>Yash3456 (github.com)</w:t>
        </w:r>
      </w:hyperlink>
      <w:r>
        <w:rPr>
          <w:lang w:val="en-IN"/>
        </w:rPr>
        <w:t xml:space="preserve"> </w:t>
      </w:r>
    </w:p>
    <w:p w14:paraId="2A6FB382" w14:textId="110E9496" w:rsidR="00432103" w:rsidRDefault="00432103" w:rsidP="004E1B90">
      <w:pPr>
        <w:rPr>
          <w:lang w:val="en-IN"/>
        </w:rPr>
      </w:pPr>
      <w:proofErr w:type="spellStart"/>
      <w:r>
        <w:rPr>
          <w:lang w:val="en-IN"/>
        </w:rPr>
        <w:t>GeekforGeeks</w:t>
      </w:r>
      <w:proofErr w:type="spellEnd"/>
      <w:r>
        <w:rPr>
          <w:lang w:val="en-IN"/>
        </w:rPr>
        <w:t xml:space="preserve">: </w:t>
      </w:r>
      <w:r w:rsidRPr="00432103">
        <w:t xml:space="preserve"> </w:t>
      </w:r>
      <w:hyperlink r:id="rId13" w:history="1">
        <w:proofErr w:type="spellStart"/>
        <w:r>
          <w:rPr>
            <w:rStyle w:val="Hyperlink"/>
          </w:rPr>
          <w:t>goyalyash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GeeksforGeeks</w:t>
        </w:r>
        <w:proofErr w:type="spellEnd"/>
        <w:r>
          <w:rPr>
            <w:rStyle w:val="Hyperlink"/>
          </w:rPr>
          <w:t xml:space="preserve"> Profile</w:t>
        </w:r>
      </w:hyperlink>
    </w:p>
    <w:p w14:paraId="1734D642" w14:textId="77777777" w:rsidR="004D450F" w:rsidRDefault="004D450F" w:rsidP="004D450F">
      <w:pPr>
        <w:pStyle w:val="Heading1"/>
        <w:spacing w:before="0"/>
      </w:pPr>
    </w:p>
    <w:tbl>
      <w:tblPr>
        <w:tblStyle w:val="ResumeTable"/>
        <w:tblpPr w:leftFromText="180" w:rightFromText="180" w:vertAnchor="text" w:horzAnchor="margin" w:tblpY="336"/>
        <w:tblW w:w="496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8999"/>
      </w:tblGrid>
      <w:tr w:rsidR="004D450F" w:rsidRPr="00843164" w14:paraId="6DA78892" w14:textId="77777777" w:rsidTr="004D4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629407D" w14:textId="77777777" w:rsidR="004D450F" w:rsidRPr="009039FF" w:rsidRDefault="004D450F" w:rsidP="004D450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badi Extra Light" w:hAnsi="Abadi Extra Light"/>
              </w:rPr>
            </w:pPr>
            <w:r w:rsidRPr="009039FF">
              <w:rPr>
                <w:rFonts w:ascii="Abadi Extra Light" w:hAnsi="Abadi Extra Light"/>
              </w:rPr>
              <w:t xml:space="preserve">Visvesvaraya National Institute of Technology ,Nagpur     </w:t>
            </w:r>
          </w:p>
          <w:p w14:paraId="379BC37E" w14:textId="77777777" w:rsidR="004D450F" w:rsidRPr="0043162F" w:rsidRDefault="004D450F" w:rsidP="004D450F">
            <w:pPr>
              <w:pStyle w:val="ListParagraph"/>
              <w:jc w:val="both"/>
              <w:rPr>
                <w:rFonts w:ascii="Baguet Script" w:hAnsi="Baguet Script"/>
              </w:rPr>
            </w:pPr>
            <w:r w:rsidRPr="009039FF">
              <w:rPr>
                <w:rFonts w:ascii="Abadi Extra Light" w:hAnsi="Abadi Extra Light"/>
              </w:rPr>
              <w:t>Bachelor of Technology                (December,2021- November 2025)</w:t>
            </w:r>
          </w:p>
        </w:tc>
      </w:tr>
    </w:tbl>
    <w:p w14:paraId="1A62684A" w14:textId="59AB7767" w:rsidR="004D450F" w:rsidRPr="004D450F" w:rsidRDefault="004D450F" w:rsidP="004D450F">
      <w:pPr>
        <w:pStyle w:val="Heading1"/>
        <w:spacing w:before="0"/>
      </w:pPr>
      <w:r>
        <w:t>EDUCATION</w:t>
      </w:r>
    </w:p>
    <w:p w14:paraId="2A862C58" w14:textId="4288A4BF" w:rsidR="00843164" w:rsidRPr="0096554D" w:rsidRDefault="004D450F" w:rsidP="0096554D">
      <w:pPr>
        <w:pStyle w:val="Heading1"/>
      </w:pPr>
      <w:r>
        <w:t>proje</w:t>
      </w:r>
      <w:r w:rsidR="00252C0C">
        <w:t>cts and experiences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35AE7961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785FF758" w14:textId="19E7CEE8" w:rsidR="00843164" w:rsidRPr="00CB6772" w:rsidRDefault="00835661" w:rsidP="00CB6772">
            <w:pPr>
              <w:pStyle w:val="Date"/>
            </w:pPr>
            <w:r>
              <w:t>TIK-TAK-TOE Game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14A0E0D5" w14:textId="4AF4C1B4" w:rsidR="00843164" w:rsidRDefault="00835661" w:rsidP="00297EBC">
            <w:r>
              <w:t xml:space="preserve">Created </w:t>
            </w:r>
            <w:r w:rsidR="00ED03BA">
              <w:t>an</w:t>
            </w:r>
            <w:r>
              <w:t xml:space="preserve"> Android Game using Android Studio</w:t>
            </w:r>
          </w:p>
          <w:p w14:paraId="74B490E9" w14:textId="2451F429" w:rsidR="00835661" w:rsidRDefault="00835661" w:rsidP="00252C0C">
            <w:pPr>
              <w:pStyle w:val="ListParagraph"/>
              <w:numPr>
                <w:ilvl w:val="0"/>
                <w:numId w:val="18"/>
              </w:numPr>
              <w:rPr>
                <w:rStyle w:val="Emphasis"/>
              </w:rPr>
            </w:pPr>
            <w:r>
              <w:rPr>
                <w:rStyle w:val="Emphasis"/>
              </w:rPr>
              <w:t xml:space="preserve">Doing this project, I was able to implement the Data Structure and Algorithm in a </w:t>
            </w:r>
            <w:r w:rsidR="00ED03BA">
              <w:rPr>
                <w:rStyle w:val="Emphasis"/>
              </w:rPr>
              <w:t>real-life</w:t>
            </w:r>
            <w:r>
              <w:rPr>
                <w:rStyle w:val="Emphasis"/>
              </w:rPr>
              <w:t xml:space="preserve"> game.</w:t>
            </w:r>
          </w:p>
          <w:p w14:paraId="7710923F" w14:textId="5D7D8707" w:rsidR="00252C0C" w:rsidRPr="00CB6772" w:rsidRDefault="00252C0C" w:rsidP="00252C0C">
            <w:pPr>
              <w:pStyle w:val="ListParagraph"/>
              <w:numPr>
                <w:ilvl w:val="0"/>
                <w:numId w:val="18"/>
              </w:numPr>
              <w:rPr>
                <w:rStyle w:val="Emphasis"/>
              </w:rPr>
            </w:pPr>
            <w:r>
              <w:rPr>
                <w:rStyle w:val="Emphasis"/>
              </w:rPr>
              <w:t xml:space="preserve">Making this project, </w:t>
            </w:r>
            <w:r w:rsidR="00537D2A">
              <w:rPr>
                <w:rStyle w:val="Emphasis"/>
              </w:rPr>
              <w:t xml:space="preserve">helps in Understanding Arrays and </w:t>
            </w:r>
            <w:proofErr w:type="gramStart"/>
            <w:r w:rsidR="00537D2A">
              <w:rPr>
                <w:rStyle w:val="Emphasis"/>
              </w:rPr>
              <w:t>it’s</w:t>
            </w:r>
            <w:proofErr w:type="gramEnd"/>
            <w:r w:rsidR="00537D2A">
              <w:rPr>
                <w:rStyle w:val="Emphasis"/>
              </w:rPr>
              <w:t xml:space="preserve"> practical implementation to some extent.</w:t>
            </w:r>
          </w:p>
          <w:p w14:paraId="7ADE1A93" w14:textId="11344060" w:rsidR="00843164" w:rsidRPr="00843164" w:rsidRDefault="00843164" w:rsidP="0096554D"/>
        </w:tc>
      </w:tr>
      <w:tr w:rsidR="00843164" w:rsidRPr="00843164" w14:paraId="1BB0789A" w14:textId="77777777" w:rsidTr="00526C73">
        <w:tc>
          <w:tcPr>
            <w:tcW w:w="913" w:type="pct"/>
          </w:tcPr>
          <w:p w14:paraId="0173615F" w14:textId="61122989" w:rsidR="00843164" w:rsidRPr="00843164" w:rsidRDefault="00714F9B" w:rsidP="00843164">
            <w:pPr>
              <w:pStyle w:val="Date"/>
            </w:pPr>
            <w:r>
              <w:t>July,2022-Present</w:t>
            </w:r>
          </w:p>
        </w:tc>
        <w:tc>
          <w:tcPr>
            <w:tcW w:w="4087" w:type="pct"/>
          </w:tcPr>
          <w:p w14:paraId="426B38E7" w14:textId="00EBD157" w:rsidR="00843164" w:rsidRPr="00843164" w:rsidRDefault="00714F9B" w:rsidP="0096554D">
            <w:r>
              <w:rPr>
                <w:rStyle w:val="Emphasis"/>
              </w:rPr>
              <w:t>Technical Affairs Secretary, Electrical and Electronic Department</w:t>
            </w:r>
          </w:p>
          <w:p w14:paraId="60011CA4" w14:textId="6B23487A" w:rsidR="00252C0C" w:rsidRDefault="00252C0C" w:rsidP="00714F9B">
            <w:pPr>
              <w:pStyle w:val="ListParagraph"/>
              <w:numPr>
                <w:ilvl w:val="0"/>
                <w:numId w:val="18"/>
              </w:numPr>
            </w:pPr>
            <w:r>
              <w:t xml:space="preserve">Making Websites always has been </w:t>
            </w:r>
            <w:r w:rsidR="0065201F">
              <w:t>an</w:t>
            </w:r>
            <w:r>
              <w:t xml:space="preserve"> interesting task for me .</w:t>
            </w:r>
          </w:p>
          <w:p w14:paraId="2672C306" w14:textId="5D0A0330" w:rsidR="00843164" w:rsidRPr="00843164" w:rsidRDefault="0065201F" w:rsidP="00714F9B">
            <w:pPr>
              <w:pStyle w:val="ListParagraph"/>
              <w:numPr>
                <w:ilvl w:val="0"/>
                <w:numId w:val="18"/>
              </w:numPr>
            </w:pPr>
            <w:r>
              <w:t>It was a great experience as I got</w:t>
            </w:r>
            <w:r w:rsidR="00252C0C">
              <w:t xml:space="preserve"> </w:t>
            </w:r>
            <w:r>
              <w:t>an</w:t>
            </w:r>
            <w:r w:rsidR="00252C0C">
              <w:t xml:space="preserve"> exposure of various technologies which are used in making websites.</w:t>
            </w:r>
          </w:p>
        </w:tc>
      </w:tr>
    </w:tbl>
    <w:p w14:paraId="5C0F60FE" w14:textId="207CEA3C" w:rsidR="007559B1" w:rsidRPr="00843164" w:rsidRDefault="007559B1" w:rsidP="0096554D">
      <w:pPr>
        <w:pStyle w:val="Heading1"/>
      </w:pPr>
    </w:p>
    <w:p w14:paraId="4FEE84A6" w14:textId="65AEABCF" w:rsidR="00126049" w:rsidRPr="00843164" w:rsidRDefault="008A2B6B" w:rsidP="0096554D">
      <w:pPr>
        <w:pStyle w:val="Heading1"/>
      </w:pPr>
      <w:r>
        <w:t>Skills Summary</w:t>
      </w:r>
    </w:p>
    <w:tbl>
      <w:tblPr>
        <w:tblStyle w:val="ResumeTable"/>
        <w:tblW w:w="5033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66"/>
        <w:gridCol w:w="4566"/>
      </w:tblGrid>
      <w:tr w:rsidR="007559B1" w:rsidRPr="00843164" w14:paraId="6D569C9E" w14:textId="77777777" w:rsidTr="008A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872642" w14:textId="77777777" w:rsidR="008A2B6B" w:rsidRDefault="008A2B6B" w:rsidP="008A2B6B">
            <w:pPr>
              <w:pStyle w:val="ListBullet"/>
              <w:numPr>
                <w:ilvl w:val="0"/>
                <w:numId w:val="18"/>
              </w:numPr>
            </w:pPr>
            <w:proofErr w:type="spellStart"/>
            <w:r>
              <w:t>VSCode</w:t>
            </w:r>
            <w:proofErr w:type="spellEnd"/>
          </w:p>
          <w:p w14:paraId="6DDE40A8" w14:textId="7414CF92" w:rsidR="008A2B6B" w:rsidRDefault="008A2B6B" w:rsidP="008A2B6B">
            <w:pPr>
              <w:pStyle w:val="ListBullet"/>
              <w:numPr>
                <w:ilvl w:val="0"/>
                <w:numId w:val="18"/>
              </w:numPr>
            </w:pPr>
            <w:r>
              <w:t>Android Studio</w:t>
            </w:r>
          </w:p>
          <w:p w14:paraId="5D6C06C1" w14:textId="45D88968" w:rsidR="00897B06" w:rsidRDefault="00897B06" w:rsidP="008A2B6B">
            <w:pPr>
              <w:pStyle w:val="ListBullet"/>
              <w:numPr>
                <w:ilvl w:val="0"/>
                <w:numId w:val="18"/>
              </w:numPr>
            </w:pPr>
            <w:proofErr w:type="spellStart"/>
            <w:r>
              <w:t>Github</w:t>
            </w:r>
            <w:proofErr w:type="spellEnd"/>
          </w:p>
          <w:p w14:paraId="7B16CD9F" w14:textId="67958362" w:rsidR="008A2B6B" w:rsidRPr="00843164" w:rsidRDefault="008A2B6B" w:rsidP="008A2B6B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0D7D3B0" w14:textId="77777777" w:rsidR="007559B1" w:rsidRDefault="008A2B6B" w:rsidP="008A2B6B">
            <w:pPr>
              <w:pStyle w:val="ListBullet"/>
            </w:pPr>
            <w:r>
              <w:t>C++</w:t>
            </w:r>
          </w:p>
          <w:p w14:paraId="3889D6AF" w14:textId="77777777" w:rsidR="008A2B6B" w:rsidRDefault="008A2B6B" w:rsidP="008A2B6B">
            <w:pPr>
              <w:pStyle w:val="ListBullet"/>
            </w:pPr>
            <w:r>
              <w:t>Java (Beginner level)</w:t>
            </w:r>
          </w:p>
          <w:p w14:paraId="4ED8C6FC" w14:textId="4F848E1D" w:rsidR="006506C2" w:rsidRDefault="006506C2" w:rsidP="006506C2">
            <w:pPr>
              <w:pStyle w:val="ListBullet"/>
            </w:pPr>
            <w:r>
              <w:t>Front-end ( HTML 5 , CSS 3 , JavaScript)</w:t>
            </w:r>
          </w:p>
        </w:tc>
      </w:tr>
    </w:tbl>
    <w:p w14:paraId="2EC348E5" w14:textId="019347F6" w:rsidR="007559B1" w:rsidRPr="0096554D" w:rsidRDefault="00714F9B" w:rsidP="0096554D">
      <w:pPr>
        <w:pStyle w:val="Heading1"/>
      </w:pPr>
      <w:r>
        <w:t>Achievements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12EC5B2C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FB30BF5" w14:textId="28126D11" w:rsidR="00714F9B" w:rsidRDefault="00714F9B" w:rsidP="00714F9B">
            <w:pPr>
              <w:pStyle w:val="ListParagraph"/>
              <w:numPr>
                <w:ilvl w:val="0"/>
                <w:numId w:val="19"/>
              </w:numPr>
            </w:pPr>
            <w:r>
              <w:t xml:space="preserve">Get </w:t>
            </w:r>
            <w:r w:rsidRPr="00714F9B">
              <w:rPr>
                <w:b/>
                <w:bCs/>
              </w:rPr>
              <w:t>Certified by Microsoft</w:t>
            </w:r>
            <w:r>
              <w:t xml:space="preserve"> in </w:t>
            </w:r>
            <w:hyperlink r:id="rId14" w:history="1">
              <w:r w:rsidRPr="00714F9B">
                <w:rPr>
                  <w:rStyle w:val="Hyperlink"/>
                </w:rPr>
                <w:t xml:space="preserve">Basics of JavaScript        </w:t>
              </w:r>
              <w:r>
                <w:rPr>
                  <w:rStyle w:val="Hyperlink"/>
                </w:rPr>
                <w:t xml:space="preserve">   </w:t>
              </w:r>
              <w:r w:rsidRPr="00714F9B">
                <w:rPr>
                  <w:rStyle w:val="Hyperlink"/>
                </w:rPr>
                <w:t xml:space="preserve">  </w:t>
              </w:r>
              <w:r>
                <w:rPr>
                  <w:rStyle w:val="Hyperlink"/>
                </w:rPr>
                <w:t xml:space="preserve">   </w:t>
              </w:r>
              <w:r w:rsidRPr="00714F9B">
                <w:rPr>
                  <w:rStyle w:val="Hyperlink"/>
                </w:rPr>
                <w:t xml:space="preserve">  </w:t>
              </w:r>
            </w:hyperlink>
            <w:r>
              <w:t xml:space="preserve"> (June,2022 )</w:t>
            </w:r>
          </w:p>
          <w:p w14:paraId="65EEF173" w14:textId="77777777" w:rsidR="00714F9B" w:rsidRDefault="00714F9B" w:rsidP="00714F9B"/>
          <w:p w14:paraId="14D03776" w14:textId="13513772" w:rsidR="00714F9B" w:rsidRPr="00843164" w:rsidRDefault="00714F9B" w:rsidP="00835661">
            <w:pPr>
              <w:pStyle w:val="ListParagraph"/>
            </w:pPr>
          </w:p>
        </w:tc>
      </w:tr>
    </w:tbl>
    <w:p w14:paraId="10726E65" w14:textId="77777777" w:rsidR="00E664C1" w:rsidRPr="009655EC" w:rsidRDefault="00E664C1" w:rsidP="00E664C1"/>
    <w:sectPr w:rsidR="00E664C1" w:rsidRPr="009655EC">
      <w:footerReference w:type="default" r:id="rId15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B331" w14:textId="77777777" w:rsidR="00044B0F" w:rsidRDefault="00044B0F">
      <w:pPr>
        <w:spacing w:after="0"/>
      </w:pPr>
      <w:r>
        <w:separator/>
      </w:r>
    </w:p>
    <w:p w14:paraId="2B73526B" w14:textId="77777777" w:rsidR="00044B0F" w:rsidRDefault="00044B0F"/>
  </w:endnote>
  <w:endnote w:type="continuationSeparator" w:id="0">
    <w:p w14:paraId="29176408" w14:textId="77777777" w:rsidR="00044B0F" w:rsidRDefault="00044B0F">
      <w:pPr>
        <w:spacing w:after="0"/>
      </w:pPr>
      <w:r>
        <w:continuationSeparator/>
      </w:r>
    </w:p>
    <w:p w14:paraId="01653C90" w14:textId="77777777" w:rsidR="00044B0F" w:rsidRDefault="00044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F0E0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9D70" w14:textId="77777777" w:rsidR="00044B0F" w:rsidRDefault="00044B0F">
      <w:pPr>
        <w:spacing w:after="0"/>
      </w:pPr>
      <w:r>
        <w:separator/>
      </w:r>
    </w:p>
    <w:p w14:paraId="7753C081" w14:textId="77777777" w:rsidR="00044B0F" w:rsidRDefault="00044B0F"/>
  </w:footnote>
  <w:footnote w:type="continuationSeparator" w:id="0">
    <w:p w14:paraId="05E5B669" w14:textId="77777777" w:rsidR="00044B0F" w:rsidRDefault="00044B0F">
      <w:pPr>
        <w:spacing w:after="0"/>
      </w:pPr>
      <w:r>
        <w:continuationSeparator/>
      </w:r>
    </w:p>
    <w:p w14:paraId="589385C0" w14:textId="77777777" w:rsidR="00044B0F" w:rsidRDefault="00044B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FC78D2"/>
    <w:multiLevelType w:val="hybridMultilevel"/>
    <w:tmpl w:val="8060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C6E18"/>
    <w:multiLevelType w:val="hybridMultilevel"/>
    <w:tmpl w:val="A1D27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284617">
    <w:abstractNumId w:val="9"/>
  </w:num>
  <w:num w:numId="2" w16cid:durableId="1700009956">
    <w:abstractNumId w:val="9"/>
    <w:lvlOverride w:ilvl="0">
      <w:startOverride w:val="1"/>
    </w:lvlOverride>
  </w:num>
  <w:num w:numId="3" w16cid:durableId="542332217">
    <w:abstractNumId w:val="9"/>
    <w:lvlOverride w:ilvl="0">
      <w:startOverride w:val="1"/>
    </w:lvlOverride>
  </w:num>
  <w:num w:numId="4" w16cid:durableId="1021514607">
    <w:abstractNumId w:val="9"/>
    <w:lvlOverride w:ilvl="0">
      <w:startOverride w:val="1"/>
    </w:lvlOverride>
  </w:num>
  <w:num w:numId="5" w16cid:durableId="1278171497">
    <w:abstractNumId w:val="15"/>
  </w:num>
  <w:num w:numId="6" w16cid:durableId="1499149995">
    <w:abstractNumId w:val="7"/>
  </w:num>
  <w:num w:numId="7" w16cid:durableId="2145192273">
    <w:abstractNumId w:val="6"/>
  </w:num>
  <w:num w:numId="8" w16cid:durableId="2067602305">
    <w:abstractNumId w:val="5"/>
  </w:num>
  <w:num w:numId="9" w16cid:durableId="1752968771">
    <w:abstractNumId w:val="4"/>
  </w:num>
  <w:num w:numId="10" w16cid:durableId="2131432322">
    <w:abstractNumId w:val="8"/>
  </w:num>
  <w:num w:numId="11" w16cid:durableId="1395856478">
    <w:abstractNumId w:val="3"/>
  </w:num>
  <w:num w:numId="12" w16cid:durableId="213390045">
    <w:abstractNumId w:val="2"/>
  </w:num>
  <w:num w:numId="13" w16cid:durableId="1212040119">
    <w:abstractNumId w:val="1"/>
  </w:num>
  <w:num w:numId="14" w16cid:durableId="1045368122">
    <w:abstractNumId w:val="0"/>
  </w:num>
  <w:num w:numId="15" w16cid:durableId="410394775">
    <w:abstractNumId w:val="12"/>
  </w:num>
  <w:num w:numId="16" w16cid:durableId="1700862401">
    <w:abstractNumId w:val="11"/>
  </w:num>
  <w:num w:numId="17" w16cid:durableId="1450661870">
    <w:abstractNumId w:val="13"/>
  </w:num>
  <w:num w:numId="18" w16cid:durableId="1245919125">
    <w:abstractNumId w:val="10"/>
  </w:num>
  <w:num w:numId="19" w16cid:durableId="5846108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0"/>
    <w:rsid w:val="0002281F"/>
    <w:rsid w:val="00044B0F"/>
    <w:rsid w:val="00070162"/>
    <w:rsid w:val="000A4C37"/>
    <w:rsid w:val="000B09C0"/>
    <w:rsid w:val="000C0CA7"/>
    <w:rsid w:val="000F2762"/>
    <w:rsid w:val="00126049"/>
    <w:rsid w:val="0014523F"/>
    <w:rsid w:val="0017495C"/>
    <w:rsid w:val="001862CD"/>
    <w:rsid w:val="00252B43"/>
    <w:rsid w:val="00252C0C"/>
    <w:rsid w:val="00254924"/>
    <w:rsid w:val="002563E8"/>
    <w:rsid w:val="00260D3F"/>
    <w:rsid w:val="00305EA3"/>
    <w:rsid w:val="003A7BFE"/>
    <w:rsid w:val="0043162F"/>
    <w:rsid w:val="00432103"/>
    <w:rsid w:val="00453F4F"/>
    <w:rsid w:val="004827F9"/>
    <w:rsid w:val="004953CB"/>
    <w:rsid w:val="004D450F"/>
    <w:rsid w:val="004E1B90"/>
    <w:rsid w:val="00526C73"/>
    <w:rsid w:val="00537D2A"/>
    <w:rsid w:val="006149BC"/>
    <w:rsid w:val="00650306"/>
    <w:rsid w:val="006506C2"/>
    <w:rsid w:val="0065201F"/>
    <w:rsid w:val="00693B17"/>
    <w:rsid w:val="00714F9B"/>
    <w:rsid w:val="007559B1"/>
    <w:rsid w:val="00762CE4"/>
    <w:rsid w:val="00792413"/>
    <w:rsid w:val="00797C46"/>
    <w:rsid w:val="00797FDF"/>
    <w:rsid w:val="00835661"/>
    <w:rsid w:val="00843164"/>
    <w:rsid w:val="00854E7D"/>
    <w:rsid w:val="00855164"/>
    <w:rsid w:val="008551F7"/>
    <w:rsid w:val="0086002B"/>
    <w:rsid w:val="00897B06"/>
    <w:rsid w:val="008A2B6B"/>
    <w:rsid w:val="008A74DF"/>
    <w:rsid w:val="008B5DC0"/>
    <w:rsid w:val="008C10B3"/>
    <w:rsid w:val="009039FF"/>
    <w:rsid w:val="009304CF"/>
    <w:rsid w:val="00931654"/>
    <w:rsid w:val="00956BE3"/>
    <w:rsid w:val="0096554D"/>
    <w:rsid w:val="009655EC"/>
    <w:rsid w:val="00A82DCC"/>
    <w:rsid w:val="00AB1468"/>
    <w:rsid w:val="00B3399A"/>
    <w:rsid w:val="00B84D81"/>
    <w:rsid w:val="00BF77BD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DE650B"/>
    <w:rsid w:val="00E10EF4"/>
    <w:rsid w:val="00E42361"/>
    <w:rsid w:val="00E664C1"/>
    <w:rsid w:val="00E76367"/>
    <w:rsid w:val="00EA0487"/>
    <w:rsid w:val="00EB2891"/>
    <w:rsid w:val="00ED03BA"/>
    <w:rsid w:val="00EE70D2"/>
    <w:rsid w:val="00F005A0"/>
    <w:rsid w:val="00F25533"/>
    <w:rsid w:val="00F52378"/>
    <w:rsid w:val="00F572BF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369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uth.geeksforgeeks.org/user/goyalyash/practic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ash345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yash-goyal-822305224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redly.com/badges/6b9d2f6e-5137-4f9c-8172-06437e9b9dfb?source=linked_in_pro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g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DE2B082-3B50-48E2-AE12-B7C0D3187D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2022-12-24T08:15:00Z</dcterms:created>
  <dcterms:modified xsi:type="dcterms:W3CDTF">2022-12-24T08:21:00Z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